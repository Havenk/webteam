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69FAAD" w14:textId="4D7DBCB4" w:rsidR="008D1483" w:rsidRPr="002C53E9" w:rsidRDefault="00967397" w:rsidP="008D1483">
      <w:pPr>
        <w:pStyle w:val="Heading1"/>
        <w:rPr>
          <w:b/>
        </w:rPr>
      </w:pPr>
      <w:r w:rsidRPr="002C53E9">
        <w:rPr>
          <w:b/>
        </w:rPr>
        <w:t xml:space="preserve">Team A: </w:t>
      </w:r>
      <w:proofErr w:type="spellStart"/>
      <w:r w:rsidR="00AF526F">
        <w:rPr>
          <w:b/>
        </w:rPr>
        <w:t>OurCompany</w:t>
      </w:r>
      <w:r w:rsidR="008C4A0D" w:rsidRPr="002C53E9">
        <w:rPr>
          <w:b/>
        </w:rPr>
        <w:t>Name</w:t>
      </w:r>
      <w:proofErr w:type="spellEnd"/>
    </w:p>
    <w:p w14:paraId="78969014" w14:textId="2373BAF1" w:rsidR="008C4A0D" w:rsidRPr="008C4A0D" w:rsidRDefault="00427190" w:rsidP="008C4A0D">
      <w:r>
        <w:t>www.ourdomainname.com</w:t>
      </w:r>
    </w:p>
    <w:p w14:paraId="139ABF96" w14:textId="32B49A2F" w:rsidR="008C4A0D" w:rsidRPr="00BE45BB" w:rsidRDefault="008C4A0D" w:rsidP="008C4A0D">
      <w:pPr>
        <w:pStyle w:val="Heading2"/>
        <w:jc w:val="center"/>
        <w:rPr>
          <w:color w:val="731C3F" w:themeColor="accent1"/>
          <w:sz w:val="36"/>
          <w:szCs w:val="36"/>
        </w:rPr>
      </w:pPr>
      <w:r w:rsidRPr="00BE45BB">
        <w:rPr>
          <w:color w:val="731C3F" w:themeColor="accent1"/>
          <w:sz w:val="36"/>
          <w:szCs w:val="36"/>
        </w:rPr>
        <w:t>Team Members</w:t>
      </w:r>
    </w:p>
    <w:p w14:paraId="18B17595" w14:textId="05603E7B" w:rsidR="008D1483" w:rsidRDefault="008D1483">
      <w:pPr>
        <w:pStyle w:val="Heading2"/>
      </w:pPr>
      <w:r>
        <w:t>Samantha Musillo – Project Manager</w:t>
      </w:r>
    </w:p>
    <w:p w14:paraId="0EB0D0B9" w14:textId="4A0566BC" w:rsidR="008D1483" w:rsidRDefault="00FC5F64" w:rsidP="008D1483">
      <w:hyperlink r:id="rId7" w:history="1">
        <w:r w:rsidR="008D1483" w:rsidRPr="00433DEA">
          <w:rPr>
            <w:rStyle w:val="Hyperlink"/>
          </w:rPr>
          <w:t>sem24@students.ptcollege.edu</w:t>
        </w:r>
      </w:hyperlink>
      <w:bookmarkStart w:id="0" w:name="_GoBack"/>
      <w:bookmarkEnd w:id="0"/>
    </w:p>
    <w:p w14:paraId="34C030E0" w14:textId="1B582F23" w:rsidR="008D1483" w:rsidRPr="008B7186" w:rsidRDefault="008D1483" w:rsidP="008D1483">
      <w:pPr>
        <w:rPr>
          <w:sz w:val="28"/>
          <w:szCs w:val="28"/>
        </w:rPr>
      </w:pPr>
      <w:r>
        <w:tab/>
      </w:r>
      <w:r w:rsidR="000D142B">
        <w:rPr>
          <w:sz w:val="28"/>
          <w:szCs w:val="28"/>
        </w:rPr>
        <w:t xml:space="preserve">As the Project Manager for _________, Samantha is required to coordinate, schedule, and manage all tasks and projects conducted by the members of the team. </w:t>
      </w:r>
      <w:r w:rsidR="00FC21FA">
        <w:rPr>
          <w:sz w:val="28"/>
          <w:szCs w:val="28"/>
        </w:rPr>
        <w:t xml:space="preserve">__________ is a web development company that works </w:t>
      </w:r>
      <w:r w:rsidR="00FC21FA">
        <w:rPr>
          <w:sz w:val="28"/>
          <w:szCs w:val="28"/>
        </w:rPr>
        <w:t xml:space="preserve">closely </w:t>
      </w:r>
      <w:r w:rsidR="00FC21FA">
        <w:rPr>
          <w:sz w:val="28"/>
          <w:szCs w:val="28"/>
        </w:rPr>
        <w:t xml:space="preserve">with each </w:t>
      </w:r>
      <w:r w:rsidR="006F69EF">
        <w:rPr>
          <w:sz w:val="28"/>
          <w:szCs w:val="28"/>
        </w:rPr>
        <w:t>client</w:t>
      </w:r>
      <w:r w:rsidR="00FC21FA">
        <w:rPr>
          <w:sz w:val="28"/>
          <w:szCs w:val="28"/>
        </w:rPr>
        <w:t xml:space="preserve"> so </w:t>
      </w:r>
      <w:r w:rsidR="006F69EF">
        <w:rPr>
          <w:sz w:val="28"/>
          <w:szCs w:val="28"/>
        </w:rPr>
        <w:t>our team</w:t>
      </w:r>
      <w:r w:rsidR="00FC21FA">
        <w:rPr>
          <w:sz w:val="28"/>
          <w:szCs w:val="28"/>
        </w:rPr>
        <w:t xml:space="preserve"> can create exactly what </w:t>
      </w:r>
      <w:r w:rsidR="004B1728">
        <w:rPr>
          <w:sz w:val="28"/>
          <w:szCs w:val="28"/>
        </w:rPr>
        <w:t>the client is</w:t>
      </w:r>
      <w:r w:rsidR="006F69EF">
        <w:rPr>
          <w:sz w:val="28"/>
          <w:szCs w:val="28"/>
        </w:rPr>
        <w:t xml:space="preserve"> looking for to </w:t>
      </w:r>
      <w:r w:rsidR="004B1728">
        <w:rPr>
          <w:sz w:val="28"/>
          <w:szCs w:val="28"/>
        </w:rPr>
        <w:t>jazz</w:t>
      </w:r>
      <w:r w:rsidR="006F69EF">
        <w:rPr>
          <w:sz w:val="28"/>
          <w:szCs w:val="28"/>
        </w:rPr>
        <w:t xml:space="preserve"> up their personal or business-oriented </w:t>
      </w:r>
      <w:r w:rsidR="00FC21FA">
        <w:rPr>
          <w:sz w:val="28"/>
          <w:szCs w:val="28"/>
        </w:rPr>
        <w:t xml:space="preserve">website. </w:t>
      </w:r>
      <w:r w:rsidR="004B1728">
        <w:rPr>
          <w:sz w:val="28"/>
          <w:szCs w:val="28"/>
        </w:rPr>
        <w:t xml:space="preserve">Samantha has been studying web design and development for about two years now and through her process of learning, she has created numerous graphic and web designs. Not only does Samantha work with </w:t>
      </w:r>
      <w:r w:rsidR="00824F10">
        <w:rPr>
          <w:sz w:val="28"/>
          <w:szCs w:val="28"/>
        </w:rPr>
        <w:t>code</w:t>
      </w:r>
      <w:r w:rsidR="004B1728">
        <w:rPr>
          <w:sz w:val="28"/>
          <w:szCs w:val="28"/>
        </w:rPr>
        <w:t>, but she also highly enjoys it and is very passionate about it as well. She is always eager to learn new things and work on new projects so she can create the best pieces possible for her clients.</w:t>
      </w:r>
      <w:r w:rsidR="004B1728">
        <w:rPr>
          <w:sz w:val="28"/>
          <w:szCs w:val="28"/>
        </w:rPr>
        <w:t xml:space="preserve"> </w:t>
      </w:r>
      <w:r w:rsidR="00FC21FA">
        <w:rPr>
          <w:sz w:val="28"/>
          <w:szCs w:val="28"/>
        </w:rPr>
        <w:t xml:space="preserve">Samantha’s </w:t>
      </w:r>
      <w:r w:rsidR="000D142B">
        <w:rPr>
          <w:sz w:val="28"/>
          <w:szCs w:val="28"/>
        </w:rPr>
        <w:t xml:space="preserve">knowledge of both </w:t>
      </w:r>
      <w:r w:rsidR="00FC21FA">
        <w:rPr>
          <w:sz w:val="28"/>
          <w:szCs w:val="28"/>
        </w:rPr>
        <w:t xml:space="preserve">visual design and web development </w:t>
      </w:r>
      <w:r w:rsidR="000D142B">
        <w:rPr>
          <w:sz w:val="28"/>
          <w:szCs w:val="28"/>
        </w:rPr>
        <w:t xml:space="preserve">make her an exquisite leader for the team. With that being said, Samantha is always willing to </w:t>
      </w:r>
      <w:r w:rsidR="004B1728">
        <w:rPr>
          <w:sz w:val="28"/>
          <w:szCs w:val="28"/>
        </w:rPr>
        <w:t xml:space="preserve">communicate with </w:t>
      </w:r>
      <w:r w:rsidR="00824F10">
        <w:rPr>
          <w:sz w:val="28"/>
          <w:szCs w:val="28"/>
        </w:rPr>
        <w:t xml:space="preserve">her teammates </w:t>
      </w:r>
      <w:r w:rsidR="004B1728">
        <w:rPr>
          <w:sz w:val="28"/>
          <w:szCs w:val="28"/>
        </w:rPr>
        <w:t xml:space="preserve">and </w:t>
      </w:r>
      <w:r w:rsidR="000D142B">
        <w:rPr>
          <w:sz w:val="28"/>
          <w:szCs w:val="28"/>
        </w:rPr>
        <w:t xml:space="preserve">aide </w:t>
      </w:r>
      <w:r w:rsidR="004B1728">
        <w:rPr>
          <w:sz w:val="28"/>
          <w:szCs w:val="28"/>
        </w:rPr>
        <w:t>them in the production process in order to create the best work possible.</w:t>
      </w:r>
    </w:p>
    <w:p w14:paraId="15C35037" w14:textId="58499F9E" w:rsidR="008D1483" w:rsidRDefault="008D1483">
      <w:pPr>
        <w:pStyle w:val="Heading2"/>
      </w:pPr>
      <w:r>
        <w:t>Marita Adams - Developer</w:t>
      </w:r>
    </w:p>
    <w:p w14:paraId="57289DAD" w14:textId="13F5E8BC" w:rsidR="008C4A0D" w:rsidRDefault="00FC5F64" w:rsidP="008D1483">
      <w:hyperlink r:id="rId8" w:history="1">
        <w:r w:rsidR="00BE60AB" w:rsidRPr="00433DEA">
          <w:rPr>
            <w:rStyle w:val="Hyperlink"/>
          </w:rPr>
          <w:t>mja21@students.ptcollege.edu</w:t>
        </w:r>
      </w:hyperlink>
    </w:p>
    <w:p w14:paraId="005AFDF5" w14:textId="03EEE497" w:rsidR="008D1483" w:rsidRPr="002C53E9" w:rsidRDefault="008D1483" w:rsidP="008D1483">
      <w:pPr>
        <w:rPr>
          <w:sz w:val="28"/>
          <w:szCs w:val="28"/>
        </w:rPr>
      </w:pPr>
      <w:r>
        <w:tab/>
      </w:r>
      <w:r w:rsidRPr="002C53E9">
        <w:rPr>
          <w:sz w:val="28"/>
          <w:szCs w:val="28"/>
        </w:rPr>
        <w:t>Marita…..bio</w:t>
      </w:r>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lastRenderedPageBreak/>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r w:rsidR="002C53E9" w:rsidRPr="002C53E9">
        <w:rPr>
          <w:sz w:val="28"/>
          <w:szCs w:val="28"/>
        </w:rPr>
        <w:t xml:space="preserve"> </w:t>
      </w:r>
      <w:proofErr w:type="spellStart"/>
      <w:r w:rsidR="002C53E9" w:rsidRPr="002C53E9">
        <w:rPr>
          <w:sz w:val="28"/>
          <w:szCs w:val="28"/>
        </w:rPr>
        <w:t>bio</w:t>
      </w:r>
      <w:proofErr w:type="spellEnd"/>
    </w:p>
    <w:p w14:paraId="18994618" w14:textId="28CCD54A" w:rsidR="00F97275" w:rsidRDefault="008D1483">
      <w:pPr>
        <w:pStyle w:val="Heading2"/>
      </w:pPr>
      <w:r>
        <w:t xml:space="preserve">Haven Knight – Designer </w:t>
      </w:r>
    </w:p>
    <w:p w14:paraId="09BC180D" w14:textId="4C431ACE" w:rsidR="008D1483" w:rsidRDefault="00FC5F64" w:rsidP="008D1483">
      <w:hyperlink r:id="rId9" w:history="1">
        <w:r w:rsidR="008D1483" w:rsidRPr="00433DEA">
          <w:rPr>
            <w:rStyle w:val="Hyperlink"/>
          </w:rPr>
          <w:t>hlk3@students.ptcollege.edu</w:t>
        </w:r>
      </w:hyperlink>
    </w:p>
    <w:p w14:paraId="67FFACD9" w14:textId="24738D91" w:rsidR="00BE45BB" w:rsidRDefault="008D1483" w:rsidP="008C4A0D">
      <w:pPr>
        <w:rPr>
          <w:sz w:val="28"/>
          <w:szCs w:val="28"/>
        </w:rPr>
      </w:pPr>
      <w:r w:rsidRPr="002C53E9">
        <w:rPr>
          <w:sz w:val="28"/>
          <w:szCs w:val="28"/>
        </w:rPr>
        <w:tab/>
        <w:t>Haven……</w:t>
      </w:r>
      <w:r w:rsidR="008C4A0D" w:rsidRPr="002C53E9">
        <w:rPr>
          <w:sz w:val="28"/>
          <w:szCs w:val="28"/>
        </w:rPr>
        <w:t xml:space="preserve"> bio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r w:rsidR="008C4A0D" w:rsidRPr="002C53E9">
        <w:rPr>
          <w:sz w:val="28"/>
          <w:szCs w:val="28"/>
        </w:rPr>
        <w:t xml:space="preserve"> </w:t>
      </w:r>
      <w:proofErr w:type="spellStart"/>
      <w:r w:rsidR="008C4A0D" w:rsidRPr="002C53E9">
        <w:rPr>
          <w:sz w:val="28"/>
          <w:szCs w:val="28"/>
        </w:rPr>
        <w:t>bio</w:t>
      </w:r>
      <w:proofErr w:type="spellEnd"/>
    </w:p>
    <w:p w14:paraId="5696DF8A" w14:textId="77777777" w:rsidR="00BE45BB" w:rsidRDefault="00BE45BB" w:rsidP="008C4A0D">
      <w:pPr>
        <w:rPr>
          <w:sz w:val="28"/>
          <w:szCs w:val="28"/>
        </w:rPr>
      </w:pPr>
    </w:p>
    <w:p w14:paraId="48F8E730" w14:textId="0FC9F7DA" w:rsidR="00BE45BB" w:rsidRPr="00BE45BB" w:rsidRDefault="00BE45BB" w:rsidP="00BE45BB">
      <w:pPr>
        <w:pStyle w:val="Heading2"/>
        <w:jc w:val="center"/>
        <w:rPr>
          <w:color w:val="731C3F" w:themeColor="accent1"/>
          <w:sz w:val="36"/>
          <w:szCs w:val="36"/>
        </w:rPr>
      </w:pPr>
      <w:r w:rsidRPr="00BE45BB">
        <w:rPr>
          <w:color w:val="731C3F" w:themeColor="accent1"/>
          <w:sz w:val="36"/>
          <w:szCs w:val="36"/>
        </w:rPr>
        <w:t>Website Requirements</w:t>
      </w:r>
    </w:p>
    <w:p w14:paraId="6E3C9F6C" w14:textId="3C61D225" w:rsidR="00BE45BB" w:rsidRPr="00BE45BB" w:rsidRDefault="00BE45BB" w:rsidP="00BE45BB">
      <w:pPr>
        <w:pStyle w:val="ListNumber"/>
        <w:rPr>
          <w:sz w:val="28"/>
          <w:szCs w:val="28"/>
        </w:rPr>
      </w:pPr>
      <w:r w:rsidRPr="00BE45BB">
        <w:rPr>
          <w:sz w:val="28"/>
          <w:szCs w:val="28"/>
        </w:rPr>
        <w:t>example</w:t>
      </w:r>
    </w:p>
    <w:p w14:paraId="7C3A1C34" w14:textId="77777777" w:rsidR="00BE45BB" w:rsidRPr="00BE45BB" w:rsidRDefault="00BE45BB" w:rsidP="00BE45BB">
      <w:pPr>
        <w:pStyle w:val="ListNumber"/>
        <w:rPr>
          <w:sz w:val="28"/>
          <w:szCs w:val="28"/>
        </w:rPr>
      </w:pPr>
      <w:r w:rsidRPr="00BE45BB">
        <w:rPr>
          <w:sz w:val="28"/>
          <w:szCs w:val="28"/>
        </w:rPr>
        <w:t>example</w:t>
      </w:r>
    </w:p>
    <w:p w14:paraId="439D4540" w14:textId="1F3D23E5" w:rsidR="00BE45BB" w:rsidRPr="00BE45BB" w:rsidRDefault="00BE45BB" w:rsidP="00BE45BB">
      <w:pPr>
        <w:pStyle w:val="ListNumber"/>
        <w:rPr>
          <w:sz w:val="28"/>
          <w:szCs w:val="28"/>
        </w:rPr>
      </w:pPr>
      <w:r w:rsidRPr="00BE45BB">
        <w:rPr>
          <w:sz w:val="28"/>
          <w:szCs w:val="28"/>
        </w:rPr>
        <w:t>example</w:t>
      </w:r>
    </w:p>
    <w:p w14:paraId="2F81D6FB" w14:textId="77777777" w:rsidR="00BE45BB" w:rsidRPr="00BE45BB" w:rsidRDefault="00BE45BB" w:rsidP="00BE45BB">
      <w:pPr>
        <w:pStyle w:val="ListNumber"/>
        <w:rPr>
          <w:sz w:val="28"/>
          <w:szCs w:val="28"/>
        </w:rPr>
      </w:pPr>
      <w:r w:rsidRPr="00BE45BB">
        <w:rPr>
          <w:sz w:val="28"/>
          <w:szCs w:val="28"/>
        </w:rPr>
        <w:t>example</w:t>
      </w:r>
    </w:p>
    <w:p w14:paraId="23213387" w14:textId="77777777" w:rsidR="00BE45BB" w:rsidRPr="00BE45BB" w:rsidRDefault="00BE45BB" w:rsidP="00BE45BB">
      <w:pPr>
        <w:pStyle w:val="ListNumber"/>
        <w:rPr>
          <w:sz w:val="28"/>
          <w:szCs w:val="28"/>
        </w:rPr>
      </w:pPr>
      <w:r w:rsidRPr="00BE45BB">
        <w:rPr>
          <w:sz w:val="28"/>
          <w:szCs w:val="28"/>
        </w:rPr>
        <w:t>example</w:t>
      </w:r>
    </w:p>
    <w:p w14:paraId="4BC27B70" w14:textId="77777777" w:rsidR="00BE45BB" w:rsidRPr="00BE45BB" w:rsidRDefault="00BE45BB" w:rsidP="00BE45BB">
      <w:pPr>
        <w:pStyle w:val="ListNumber"/>
        <w:rPr>
          <w:sz w:val="28"/>
          <w:szCs w:val="28"/>
        </w:rPr>
      </w:pPr>
      <w:r w:rsidRPr="00BE45BB">
        <w:rPr>
          <w:sz w:val="28"/>
          <w:szCs w:val="28"/>
        </w:rPr>
        <w:t>example</w:t>
      </w:r>
    </w:p>
    <w:p w14:paraId="7F0656C5" w14:textId="77777777" w:rsidR="00BE45BB" w:rsidRPr="00BE45BB" w:rsidRDefault="00BE45BB" w:rsidP="00BE45BB">
      <w:pPr>
        <w:pStyle w:val="ListNumber"/>
        <w:rPr>
          <w:sz w:val="28"/>
          <w:szCs w:val="28"/>
        </w:rPr>
      </w:pPr>
      <w:r w:rsidRPr="00BE45BB">
        <w:rPr>
          <w:sz w:val="28"/>
          <w:szCs w:val="28"/>
        </w:rPr>
        <w:t>example</w:t>
      </w:r>
    </w:p>
    <w:p w14:paraId="313BB0AA" w14:textId="77777777" w:rsidR="00BE45BB" w:rsidRPr="00BE45BB" w:rsidRDefault="00BE45BB" w:rsidP="00BE45BB">
      <w:pPr>
        <w:pStyle w:val="ListNumber"/>
        <w:rPr>
          <w:sz w:val="28"/>
          <w:szCs w:val="28"/>
        </w:rPr>
      </w:pPr>
      <w:r w:rsidRPr="00BE45BB">
        <w:rPr>
          <w:sz w:val="28"/>
          <w:szCs w:val="28"/>
        </w:rPr>
        <w:t>example</w:t>
      </w:r>
    </w:p>
    <w:p w14:paraId="59F52F37" w14:textId="77777777" w:rsidR="00BE45BB" w:rsidRPr="00BE45BB" w:rsidRDefault="00BE45BB" w:rsidP="00BE45BB">
      <w:pPr>
        <w:pStyle w:val="ListNumber"/>
        <w:rPr>
          <w:sz w:val="28"/>
          <w:szCs w:val="28"/>
        </w:rPr>
      </w:pPr>
      <w:r w:rsidRPr="00BE45BB">
        <w:rPr>
          <w:sz w:val="28"/>
          <w:szCs w:val="28"/>
        </w:rPr>
        <w:t>example</w:t>
      </w:r>
    </w:p>
    <w:p w14:paraId="11A6522C" w14:textId="11B78FA7" w:rsidR="00CC75A4" w:rsidRDefault="00BE45BB" w:rsidP="00BE45BB">
      <w:pPr>
        <w:pStyle w:val="ListNumber"/>
        <w:rPr>
          <w:sz w:val="28"/>
          <w:szCs w:val="28"/>
        </w:rPr>
      </w:pPr>
      <w:r w:rsidRPr="00BE45BB">
        <w:rPr>
          <w:sz w:val="28"/>
          <w:szCs w:val="28"/>
        </w:rPr>
        <w:t>example</w:t>
      </w:r>
    </w:p>
    <w:p w14:paraId="6BBD1C01" w14:textId="4E38EA34" w:rsidR="00AF526F" w:rsidRPr="00AF526F" w:rsidRDefault="00AF526F" w:rsidP="00AF526F">
      <w:pPr>
        <w:pStyle w:val="Heading2"/>
        <w:jc w:val="center"/>
        <w:rPr>
          <w:color w:val="731C3F" w:themeColor="accent1"/>
          <w:sz w:val="36"/>
          <w:szCs w:val="36"/>
        </w:rPr>
      </w:pPr>
    </w:p>
    <w:sectPr w:rsidR="00AF526F" w:rsidRPr="00AF526F">
      <w:footerReference w:type="default" r:id="rId10"/>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3D6F70" w14:textId="77777777" w:rsidR="00FC5F64" w:rsidRDefault="00FC5F64">
      <w:r>
        <w:separator/>
      </w:r>
    </w:p>
    <w:p w14:paraId="62E8F0E1" w14:textId="77777777" w:rsidR="00FC5F64" w:rsidRDefault="00FC5F64"/>
  </w:endnote>
  <w:endnote w:type="continuationSeparator" w:id="0">
    <w:p w14:paraId="19AD59A7" w14:textId="77777777" w:rsidR="00FC5F64" w:rsidRDefault="00FC5F64">
      <w:r>
        <w:continuationSeparator/>
      </w:r>
    </w:p>
    <w:p w14:paraId="2A5512AB" w14:textId="77777777" w:rsidR="00FC5F64" w:rsidRDefault="00FC5F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5AF46FC2" w14:textId="77777777" w:rsidR="00F97275" w:rsidRDefault="00901410">
        <w:pPr>
          <w:pStyle w:val="Footer"/>
        </w:pPr>
        <w:r>
          <w:fldChar w:fldCharType="begin"/>
        </w:r>
        <w:r>
          <w:instrText xml:space="preserve"> PAGE   \* MERGEFORMAT </w:instrText>
        </w:r>
        <w:r>
          <w:fldChar w:fldCharType="separate"/>
        </w:r>
        <w:r w:rsidR="00833446">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A709D9" w14:textId="77777777" w:rsidR="00FC5F64" w:rsidRDefault="00FC5F64">
      <w:r>
        <w:separator/>
      </w:r>
    </w:p>
    <w:p w14:paraId="7A31AE15" w14:textId="77777777" w:rsidR="00FC5F64" w:rsidRDefault="00FC5F64"/>
  </w:footnote>
  <w:footnote w:type="continuationSeparator" w:id="0">
    <w:p w14:paraId="463389CC" w14:textId="77777777" w:rsidR="00FC5F64" w:rsidRDefault="00FC5F64">
      <w:r>
        <w:continuationSeparator/>
      </w:r>
    </w:p>
    <w:p w14:paraId="423A3A04" w14:textId="77777777" w:rsidR="00FC5F64" w:rsidRDefault="00FC5F6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581"/>
    <w:rsid w:val="000D142B"/>
    <w:rsid w:val="00192221"/>
    <w:rsid w:val="002C53E9"/>
    <w:rsid w:val="004243D9"/>
    <w:rsid w:val="00427190"/>
    <w:rsid w:val="004B1728"/>
    <w:rsid w:val="00517581"/>
    <w:rsid w:val="006F69EF"/>
    <w:rsid w:val="007228B1"/>
    <w:rsid w:val="00795F7D"/>
    <w:rsid w:val="00824F10"/>
    <w:rsid w:val="00833446"/>
    <w:rsid w:val="008B7186"/>
    <w:rsid w:val="008C4A0D"/>
    <w:rsid w:val="008D1483"/>
    <w:rsid w:val="00901410"/>
    <w:rsid w:val="00966FA5"/>
    <w:rsid w:val="00967397"/>
    <w:rsid w:val="009B45EA"/>
    <w:rsid w:val="009E1CDE"/>
    <w:rsid w:val="00AF526F"/>
    <w:rsid w:val="00BE45BB"/>
    <w:rsid w:val="00BE60AB"/>
    <w:rsid w:val="00CC75A4"/>
    <w:rsid w:val="00E25483"/>
    <w:rsid w:val="00F97275"/>
    <w:rsid w:val="00FC21FA"/>
    <w:rsid w:val="00FC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72E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styleId="FollowedHyperlink">
    <w:name w:val="FollowedHyperlink"/>
    <w:basedOn w:val="DefaultParagraphFont"/>
    <w:uiPriority w:val="99"/>
    <w:semiHidden/>
    <w:unhideWhenUsed/>
    <w:rsid w:val="002C53E9"/>
    <w:rPr>
      <w:color w:val="214C5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sem24@students.ptcollege.edu" TargetMode="External"/><Relationship Id="rId8" Type="http://schemas.openxmlformats.org/officeDocument/2006/relationships/hyperlink" Target="mailto:mja21@students.ptcollege.edu" TargetMode="External"/><Relationship Id="rId9" Type="http://schemas.openxmlformats.org/officeDocument/2006/relationships/hyperlink" Target="mailto:hlk3@students.ptcollege.edu"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musillo/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57</TotalTime>
  <Pages>2</Pages>
  <Words>431</Words>
  <Characters>2458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Musillo</dc:creator>
  <cp:keywords/>
  <dc:description/>
  <cp:lastModifiedBy>Samantha Musillo</cp:lastModifiedBy>
  <cp:revision>13</cp:revision>
  <dcterms:created xsi:type="dcterms:W3CDTF">2018-10-18T17:39:00Z</dcterms:created>
  <dcterms:modified xsi:type="dcterms:W3CDTF">2018-10-19T22:15:00Z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